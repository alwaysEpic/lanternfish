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60D5" w14:textId="77777777" w:rsidR="00734D7C" w:rsidRDefault="0062264C">
      <w:pPr>
        <w:pStyle w:val="Heading1"/>
        <w:rPr>
          <w:rFonts w:eastAsia="Times New Roman"/>
        </w:rPr>
      </w:pPr>
      <w:r>
        <w:rPr>
          <w:rFonts w:eastAsia="Times New Roman"/>
        </w:rPr>
        <w:t>Take Home Coding Assignment</w:t>
      </w:r>
    </w:p>
    <w:p w14:paraId="37F4BEFE" w14:textId="77777777" w:rsidR="00734D7C" w:rsidRDefault="0062264C">
      <w:pPr>
        <w:pStyle w:val="Heading2"/>
        <w:rPr>
          <w:rFonts w:eastAsia="Times New Roman"/>
        </w:rPr>
      </w:pPr>
      <w:r>
        <w:rPr>
          <w:rFonts w:eastAsia="Times New Roman"/>
        </w:rPr>
        <w:t>Instructions</w:t>
      </w:r>
    </w:p>
    <w:p w14:paraId="434FFA9A" w14:textId="77777777" w:rsidR="00734D7C" w:rsidRDefault="0062264C">
      <w:pPr>
        <w:pStyle w:val="NormalWeb"/>
      </w:pPr>
      <w:r>
        <w:t xml:space="preserve">Below is a straightforward (but time intensive) math problem - a perfect job for a computer! </w:t>
      </w:r>
      <w:r>
        <w:br/>
      </w:r>
      <w:r>
        <w:br/>
        <w:t>Ideally, a coded solution for this problem should take an hour or two. The problem is also broken up into two parts. If for whatever reason you can get Part 1 working, but not Part 2, please deliver the working Part 1, and separately the code attempted for Part 2.</w:t>
      </w:r>
      <w:r>
        <w:br/>
      </w:r>
      <w:r>
        <w:br/>
        <w:t>Feel free to solve this problem in any language you want, but please make sure the code can compile, run and pass along any instructions needed to compile-run your code. And email us back the code in a ZIP file, or a link to a git-repo.</w:t>
      </w:r>
      <w:r>
        <w:br/>
      </w:r>
      <w:r>
        <w:br/>
        <w:t>Feel free to reach out to us if you need some clarification. And please, refrain from Googling the problem. We’re more interested in seeing how you code &amp; solve this, and not just the “right” answer.</w:t>
      </w:r>
    </w:p>
    <w:p w14:paraId="6E4DC819" w14:textId="77777777" w:rsidR="00734D7C" w:rsidRDefault="0062264C">
      <w:pPr>
        <w:pStyle w:val="NormalWeb"/>
      </w:pPr>
      <w:r>
        <w:t>Here is your test data (note - this is different data then what’s shown in the problem):</w:t>
      </w:r>
    </w:p>
    <w:p w14:paraId="39026556" w14:textId="77777777" w:rsidR="00734D7C" w:rsidRDefault="0062264C">
      <w:pPr>
        <w:pStyle w:val="media-group"/>
      </w:pPr>
      <w:r>
        <w:t>3,4,1,1,5,1,3,1,1,3,5,1,1,5,3,2,4,2,2,2,1,1,1,1,5,1,1,1,1,1,3,1,1,5,4,1,1,1,4,1,1,1,1,2,3,2,5,1,5,1,2,1,1,1,4,1,1,1,1,3,1,1,3,1,1,1,1,1,1,2,3,4,2,1,3,1,1,2,1,1,2,1,5,2,1,1,1,1,1,1,4,1,1,1,1,5,1,4,1,1,1,3,3,1,3,1,3,1,4,1,1,1,1,1,4,5,1,1,3,2,2,5,5,4,3,1,2,1,1,1,4,1,3,4,1,1,1,1,2,1,1,3,2,1,1,1,1,1,4,1,1,1,4,4,5,2,1,1,1,1,1,2,4,2,1,1,1,2,1,1,2,1,5,1,5,2,5,5,1,1,3,1,4,1,1,1,1,1,1,1,4,1,1,4,1,1,1,1,1,2,1,2,1,1,1,5,1,1,3,5,1,1,5,5,3,5,3,4,1,1,1,3,1,1,3,1,1,1,1,1,1,5,1,3,1,5,1,1,4,1,3,1,1,1,2,1,1,1,2,1,5,1,1,1,1,4,1,3,2,3,4,1,3,5,3,4,1,4,4,4,1,3,2,4,1,4,1,1,2,1,3,1,5,5,1,5,1,1,1,5,2,1,2,3,1,4,3,3,4,3</w:t>
      </w:r>
    </w:p>
    <w:p w14:paraId="2BF670A1" w14:textId="77777777" w:rsidR="00734D7C" w:rsidRDefault="0062264C">
      <w:pPr>
        <w:pStyle w:val="NormalWeb"/>
      </w:pPr>
      <w:r>
        <w:br/>
        <w:t>Thanks, and good luck!</w:t>
      </w:r>
    </w:p>
    <w:p w14:paraId="284BA8E8" w14:textId="77777777" w:rsidR="00734D7C" w:rsidRDefault="0062264C">
      <w:pPr>
        <w:pStyle w:val="Heading2"/>
        <w:rPr>
          <w:rFonts w:eastAsia="Times New Roman"/>
        </w:rPr>
      </w:pPr>
      <w:r>
        <w:rPr>
          <w:rFonts w:eastAsia="Times New Roman"/>
        </w:rPr>
        <w:t>Part 1:</w:t>
      </w:r>
    </w:p>
    <w:p w14:paraId="799B8CA4" w14:textId="77777777" w:rsidR="00734D7C" w:rsidRDefault="0062264C">
      <w:pPr>
        <w:pStyle w:val="NormalWeb"/>
      </w:pPr>
      <w:r>
        <w:t>A massive school of glowing lanternfish swims past. They must spawn quickly to reach such large numbers - maybe </w:t>
      </w:r>
      <w:r>
        <w:rPr>
          <w:rStyle w:val="Emphasis"/>
        </w:rPr>
        <w:t>exponentially</w:t>
      </w:r>
      <w:r>
        <w:t> quickly? You should model their growth rate to be sure.</w:t>
      </w:r>
    </w:p>
    <w:p w14:paraId="5F6F70E7" w14:textId="77777777" w:rsidR="00734D7C" w:rsidRDefault="0062264C">
      <w:pPr>
        <w:pStyle w:val="NormalWeb"/>
      </w:pPr>
      <w:r>
        <w:t>Although you know nothing about this specific species of lanternfish, you make some guesses about their attributes. Surely, each lanternfish creates a new lanternfish once every </w:t>
      </w:r>
      <w:r>
        <w:rPr>
          <w:rStyle w:val="Emphasis"/>
        </w:rPr>
        <w:t>7</w:t>
      </w:r>
      <w:r>
        <w:t> days.</w:t>
      </w:r>
    </w:p>
    <w:p w14:paraId="514B3B8A" w14:textId="77777777" w:rsidR="00734D7C" w:rsidRDefault="0062264C">
      <w:pPr>
        <w:pStyle w:val="NormalWeb"/>
      </w:pPr>
      <w:r>
        <w:t>However, this process isn't necessarily synchronized between every lanternfish - one lanternfish might have 2 days left until it creates another lanternfish, while another might have 4. So, you can model each fish as a single number that represents </w:t>
      </w:r>
      <w:r>
        <w:rPr>
          <w:rStyle w:val="Emphasis"/>
        </w:rPr>
        <w:t>the number of days until it creates a new lanternfish</w:t>
      </w:r>
      <w:r>
        <w:t>.</w:t>
      </w:r>
    </w:p>
    <w:p w14:paraId="4E37ED01" w14:textId="77777777" w:rsidR="00734D7C" w:rsidRDefault="0062264C">
      <w:pPr>
        <w:pStyle w:val="NormalWeb"/>
      </w:pPr>
      <w:r>
        <w:t>Furthermore, you reason, a </w:t>
      </w:r>
      <w:r>
        <w:rPr>
          <w:rStyle w:val="Emphasis"/>
        </w:rPr>
        <w:t>new</w:t>
      </w:r>
      <w:r>
        <w:t> lanternfish would surely need slightly longer before it's capable of producing more lanternfish: two more days for its first cycle.</w:t>
      </w:r>
    </w:p>
    <w:p w14:paraId="528C3154" w14:textId="77777777" w:rsidR="00734D7C" w:rsidRDefault="0062264C">
      <w:pPr>
        <w:pStyle w:val="NormalWeb"/>
      </w:pPr>
      <w:r>
        <w:t>So, suppose you have a lanternfish with an internal timer value of </w:t>
      </w:r>
      <w:r>
        <w:rPr>
          <w:rStyle w:val="HTMLCode"/>
        </w:rPr>
        <w:t>3</w:t>
      </w:r>
      <w:r>
        <w:t>:</w:t>
      </w:r>
    </w:p>
    <w:p w14:paraId="674D47EB" w14:textId="77777777" w:rsidR="00734D7C" w:rsidRDefault="0062264C">
      <w:pPr>
        <w:pStyle w:val="NormalWeb"/>
        <w:numPr>
          <w:ilvl w:val="0"/>
          <w:numId w:val="2"/>
        </w:numPr>
      </w:pPr>
      <w:r>
        <w:t>After one day, its internal timer would become </w:t>
      </w:r>
      <w:r>
        <w:rPr>
          <w:rStyle w:val="HTMLCode"/>
        </w:rPr>
        <w:t>2</w:t>
      </w:r>
      <w:r>
        <w:t>.</w:t>
      </w:r>
    </w:p>
    <w:p w14:paraId="1ACCEB80" w14:textId="77777777" w:rsidR="00734D7C" w:rsidRDefault="0062264C">
      <w:pPr>
        <w:pStyle w:val="NormalWeb"/>
        <w:numPr>
          <w:ilvl w:val="0"/>
          <w:numId w:val="2"/>
        </w:numPr>
      </w:pPr>
      <w:r>
        <w:t>After another day, its internal timer would become </w:t>
      </w:r>
      <w:r>
        <w:rPr>
          <w:rStyle w:val="HTMLCode"/>
        </w:rPr>
        <w:t>1</w:t>
      </w:r>
      <w:r>
        <w:t>.</w:t>
      </w:r>
    </w:p>
    <w:p w14:paraId="42733AE8" w14:textId="77777777" w:rsidR="00734D7C" w:rsidRDefault="0062264C">
      <w:pPr>
        <w:pStyle w:val="NormalWeb"/>
        <w:numPr>
          <w:ilvl w:val="0"/>
          <w:numId w:val="2"/>
        </w:numPr>
      </w:pPr>
      <w:r>
        <w:t>After another day, its internal timer would become </w:t>
      </w:r>
      <w:r>
        <w:rPr>
          <w:rStyle w:val="HTMLCode"/>
        </w:rPr>
        <w:t>0</w:t>
      </w:r>
      <w:r>
        <w:t>.</w:t>
      </w:r>
    </w:p>
    <w:p w14:paraId="59A7B2F7" w14:textId="77777777" w:rsidR="00734D7C" w:rsidRDefault="0062264C">
      <w:pPr>
        <w:pStyle w:val="NormalWeb"/>
        <w:numPr>
          <w:ilvl w:val="0"/>
          <w:numId w:val="2"/>
        </w:numPr>
      </w:pPr>
      <w:r>
        <w:t>After another day, its internal timer would reset to </w:t>
      </w:r>
      <w:r>
        <w:rPr>
          <w:rStyle w:val="HTMLCode"/>
        </w:rPr>
        <w:t>6</w:t>
      </w:r>
      <w:r>
        <w:t>, and it would create a </w:t>
      </w:r>
      <w:r>
        <w:rPr>
          <w:rStyle w:val="Emphasis"/>
        </w:rPr>
        <w:t>new</w:t>
      </w:r>
      <w:r>
        <w:t> lanternfish with an internal timer of </w:t>
      </w:r>
      <w:r>
        <w:rPr>
          <w:rStyle w:val="HTMLCode"/>
        </w:rPr>
        <w:t>8</w:t>
      </w:r>
      <w:r>
        <w:t>.</w:t>
      </w:r>
    </w:p>
    <w:p w14:paraId="1189A206" w14:textId="77777777" w:rsidR="00734D7C" w:rsidRDefault="0062264C">
      <w:pPr>
        <w:pStyle w:val="NormalWeb"/>
        <w:numPr>
          <w:ilvl w:val="0"/>
          <w:numId w:val="2"/>
        </w:numPr>
      </w:pPr>
      <w:r>
        <w:t>After another day, the first lanternfish would have an internal timer of </w:t>
      </w:r>
      <w:r>
        <w:rPr>
          <w:rStyle w:val="HTMLCode"/>
        </w:rPr>
        <w:t>5</w:t>
      </w:r>
      <w:r>
        <w:t>, and the second lanternfish would have an internal timer of </w:t>
      </w:r>
      <w:r>
        <w:rPr>
          <w:rStyle w:val="HTMLCode"/>
        </w:rPr>
        <w:t>7</w:t>
      </w:r>
      <w:r>
        <w:t>.</w:t>
      </w:r>
    </w:p>
    <w:p w14:paraId="6819700F" w14:textId="77777777" w:rsidR="00734D7C" w:rsidRDefault="0062264C">
      <w:pPr>
        <w:pStyle w:val="NormalWeb"/>
      </w:pPr>
      <w:r>
        <w:t>A lanternfish that creates a new fish resets its timer to </w:t>
      </w:r>
      <w:r>
        <w:rPr>
          <w:rStyle w:val="HTMLCode"/>
        </w:rPr>
        <w:t>6</w:t>
      </w:r>
      <w:r>
        <w:t>, </w:t>
      </w:r>
      <w:r>
        <w:rPr>
          <w:rStyle w:val="Emphasis"/>
        </w:rPr>
        <w:t>not </w:t>
      </w:r>
      <w:r>
        <w:rPr>
          <w:rStyle w:val="HTMLCode"/>
        </w:rPr>
        <w:t>7</w:t>
      </w:r>
      <w:r>
        <w:t> (because </w:t>
      </w:r>
      <w:r>
        <w:rPr>
          <w:rStyle w:val="HTMLCode"/>
        </w:rPr>
        <w:t>0</w:t>
      </w:r>
      <w:r>
        <w:t> is included as a valid timer value). The new lanternfish starts with an internal timer of </w:t>
      </w:r>
      <w:r>
        <w:rPr>
          <w:rStyle w:val="HTMLCode"/>
        </w:rPr>
        <w:t>8</w:t>
      </w:r>
      <w:r>
        <w:t> and does not start counting down until the next day.</w:t>
      </w:r>
    </w:p>
    <w:p w14:paraId="32ECCBE9" w14:textId="77777777" w:rsidR="00734D7C" w:rsidRDefault="0062264C">
      <w:pPr>
        <w:pStyle w:val="NormalWeb"/>
      </w:pPr>
      <w:r>
        <w:t xml:space="preserve">Realizing what you're trying to do, the submarine automatically produces a list of the ages of several hundred nearby lanternfish (ie. the provided fish.txt file). </w:t>
      </w:r>
      <w:r>
        <w:br/>
      </w:r>
      <w:r>
        <w:br/>
        <w:t>For example, suppose you were given the following list:</w:t>
      </w:r>
    </w:p>
    <w:p w14:paraId="41578907" w14:textId="77777777" w:rsidR="00734D7C" w:rsidRDefault="0062264C">
      <w:pPr>
        <w:pStyle w:val="HTMLPreformatted"/>
        <w:divId w:val="607808619"/>
      </w:pPr>
      <w:r>
        <w:t>3,4,3,1,2</w:t>
      </w:r>
    </w:p>
    <w:p w14:paraId="5630B426" w14:textId="77777777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>This list means that the first fish has an internal timer of </w:t>
      </w:r>
      <w:r>
        <w:rPr>
          <w:rStyle w:val="HTMLCode"/>
        </w:rPr>
        <w:t>3</w:t>
      </w:r>
      <w:r>
        <w:t>, the second fish has an internal timer of </w:t>
      </w:r>
      <w:r>
        <w:rPr>
          <w:rStyle w:val="HTMLCode"/>
        </w:rPr>
        <w:t>4</w:t>
      </w:r>
      <w:r>
        <w:t>, and so on until the fifth fish, which has an internal timer of </w:t>
      </w:r>
      <w:r>
        <w:rPr>
          <w:rStyle w:val="HTMLCode"/>
        </w:rPr>
        <w:t>2</w:t>
      </w:r>
      <w:r>
        <w:t>. Simulating these fish over several days would proceed as follows:</w:t>
      </w:r>
    </w:p>
    <w:p w14:paraId="257BF125" w14:textId="77777777" w:rsidR="00734D7C" w:rsidRDefault="0062264C">
      <w:pPr>
        <w:pStyle w:val="HTMLPreformatted"/>
        <w:divId w:val="1899393471"/>
      </w:pPr>
      <w:r>
        <w:t>Initial state: 3,4,3,1,2</w:t>
      </w:r>
    </w:p>
    <w:p w14:paraId="1EDEDC07" w14:textId="77777777" w:rsidR="00734D7C" w:rsidRDefault="0062264C">
      <w:pPr>
        <w:pStyle w:val="HTMLPreformatted"/>
        <w:divId w:val="1899393471"/>
      </w:pPr>
      <w:r>
        <w:t>After  1 day:  2,3,2,0,1</w:t>
      </w:r>
    </w:p>
    <w:p w14:paraId="66ABCC3C" w14:textId="77777777" w:rsidR="00734D7C" w:rsidRDefault="0062264C">
      <w:pPr>
        <w:pStyle w:val="HTMLPreformatted"/>
        <w:divId w:val="1899393471"/>
      </w:pPr>
      <w:r>
        <w:t>After  2 days: 1,2,1,6,0,8</w:t>
      </w:r>
    </w:p>
    <w:p w14:paraId="67C715E0" w14:textId="77777777" w:rsidR="00734D7C" w:rsidRDefault="0062264C">
      <w:pPr>
        <w:pStyle w:val="HTMLPreformatted"/>
        <w:divId w:val="1899393471"/>
      </w:pPr>
      <w:r>
        <w:t>After  3 days: 0,1,0,5,6,7,8</w:t>
      </w:r>
    </w:p>
    <w:p w14:paraId="5B9F2AC9" w14:textId="77777777" w:rsidR="00734D7C" w:rsidRDefault="0062264C">
      <w:pPr>
        <w:pStyle w:val="HTMLPreformatted"/>
        <w:divId w:val="1899393471"/>
      </w:pPr>
      <w:r>
        <w:t>After  4 days: 6,0,6,4,5,6,7,8,8</w:t>
      </w:r>
    </w:p>
    <w:p w14:paraId="043936E4" w14:textId="77777777" w:rsidR="00734D7C" w:rsidRDefault="0062264C">
      <w:pPr>
        <w:pStyle w:val="HTMLPreformatted"/>
        <w:divId w:val="1899393471"/>
      </w:pPr>
      <w:r>
        <w:t>After  5 days: 5,6,5,3,4,5,6,7,7,8</w:t>
      </w:r>
    </w:p>
    <w:p w14:paraId="21FB8273" w14:textId="77777777" w:rsidR="00734D7C" w:rsidRDefault="0062264C">
      <w:pPr>
        <w:pStyle w:val="HTMLPreformatted"/>
        <w:divId w:val="1899393471"/>
      </w:pPr>
      <w:r>
        <w:t>After  6 days: 4,5,4,2,3,4,5,6,6,7</w:t>
      </w:r>
    </w:p>
    <w:p w14:paraId="48C84367" w14:textId="77777777" w:rsidR="00734D7C" w:rsidRDefault="0062264C">
      <w:pPr>
        <w:pStyle w:val="HTMLPreformatted"/>
        <w:divId w:val="1899393471"/>
      </w:pPr>
      <w:r>
        <w:t>After  7 days: 3,4,3,1,2,3,4,5,5,6</w:t>
      </w:r>
    </w:p>
    <w:p w14:paraId="45CEA726" w14:textId="77777777" w:rsidR="00734D7C" w:rsidRDefault="0062264C">
      <w:pPr>
        <w:pStyle w:val="HTMLPreformatted"/>
        <w:divId w:val="1899393471"/>
      </w:pPr>
      <w:r>
        <w:t>After  8 days: 2,3,2,0,1,2,3,4,4,5</w:t>
      </w:r>
    </w:p>
    <w:p w14:paraId="23EF49C1" w14:textId="77777777" w:rsidR="00734D7C" w:rsidRDefault="0062264C">
      <w:pPr>
        <w:pStyle w:val="HTMLPreformatted"/>
        <w:divId w:val="1899393471"/>
      </w:pPr>
      <w:r>
        <w:t>After  9 days: 1,2,1,6,0,1,2,3,3,4,8</w:t>
      </w:r>
    </w:p>
    <w:p w14:paraId="2DED28A3" w14:textId="77777777" w:rsidR="00734D7C" w:rsidRDefault="0062264C">
      <w:pPr>
        <w:pStyle w:val="HTMLPreformatted"/>
        <w:divId w:val="1899393471"/>
      </w:pPr>
      <w:r>
        <w:t>After 10 days: 0,1,0,5,6,0,1,2,2,3,7,8</w:t>
      </w:r>
    </w:p>
    <w:p w14:paraId="7E3CBF8A" w14:textId="77777777" w:rsidR="00734D7C" w:rsidRDefault="0062264C">
      <w:pPr>
        <w:pStyle w:val="HTMLPreformatted"/>
        <w:divId w:val="1899393471"/>
      </w:pPr>
      <w:r>
        <w:t>After 11 days: 6,0,6,4,5,6,0,1,1,2,6,7,8,8,8</w:t>
      </w:r>
    </w:p>
    <w:p w14:paraId="7B8D1886" w14:textId="77777777" w:rsidR="00734D7C" w:rsidRDefault="0062264C">
      <w:pPr>
        <w:pStyle w:val="HTMLPreformatted"/>
        <w:divId w:val="1899393471"/>
      </w:pPr>
      <w:r>
        <w:t>After 12 days: 5,6,5,3,4,5,6,0,0,1,5,6,7,7,7,8,8</w:t>
      </w:r>
    </w:p>
    <w:p w14:paraId="6EF2D592" w14:textId="77777777" w:rsidR="00734D7C" w:rsidRDefault="0062264C">
      <w:pPr>
        <w:pStyle w:val="HTMLPreformatted"/>
        <w:divId w:val="1899393471"/>
      </w:pPr>
      <w:r>
        <w:t>After 13 days: 4,5,4,2,3,4,5,6,6,0,4,5,6,6,6,7,7,8,8</w:t>
      </w:r>
    </w:p>
    <w:p w14:paraId="74F83CD8" w14:textId="77777777" w:rsidR="00734D7C" w:rsidRDefault="0062264C">
      <w:pPr>
        <w:pStyle w:val="HTMLPreformatted"/>
        <w:divId w:val="1899393471"/>
      </w:pPr>
      <w:r>
        <w:t>After 14 days: 3,4,3,1,2,3,4,5,5,6,3,4,5,5,5,6,6,7,7,8</w:t>
      </w:r>
    </w:p>
    <w:p w14:paraId="72431F94" w14:textId="77777777" w:rsidR="00734D7C" w:rsidRDefault="0062264C">
      <w:pPr>
        <w:pStyle w:val="HTMLPreformatted"/>
        <w:divId w:val="1899393471"/>
      </w:pPr>
      <w:r>
        <w:t>After 15 days: 2,3,2,0,1,2,3,4,4,5,2,3,4,4,4,5,5,6,6,7</w:t>
      </w:r>
    </w:p>
    <w:p w14:paraId="141F6D60" w14:textId="77777777" w:rsidR="00734D7C" w:rsidRDefault="0062264C">
      <w:pPr>
        <w:pStyle w:val="HTMLPreformatted"/>
        <w:divId w:val="1899393471"/>
      </w:pPr>
      <w:r>
        <w:t>After 16 days: 1,2,1,6,0,1,2,3,3,4,1,2,3,3,3,4,4,5,5,6,8</w:t>
      </w:r>
    </w:p>
    <w:p w14:paraId="14B3B20D" w14:textId="77777777" w:rsidR="00734D7C" w:rsidRDefault="0062264C">
      <w:pPr>
        <w:pStyle w:val="HTMLPreformatted"/>
        <w:divId w:val="1899393471"/>
      </w:pPr>
      <w:r>
        <w:t>After 17 days: 0,1,0,5,6,0,1,2,2,3,0,1,2,2,2,3,3,4,4,5,7,8</w:t>
      </w:r>
    </w:p>
    <w:p w14:paraId="4CC25CB6" w14:textId="77777777" w:rsidR="00734D7C" w:rsidRDefault="0062264C">
      <w:pPr>
        <w:pStyle w:val="HTMLPreformatted"/>
        <w:divId w:val="1899393471"/>
      </w:pPr>
      <w:r>
        <w:t>After 18 days: 6,0,6,4,5,6,0,1,1,2,6,0,1,1,1,2,2,3,3,4,6,7,8,8,8,8</w:t>
      </w:r>
    </w:p>
    <w:p w14:paraId="576B909A" w14:textId="77777777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Each day, a </w:t>
      </w:r>
      <w:r>
        <w:rPr>
          <w:rStyle w:val="HTMLCode"/>
        </w:rPr>
        <w:t>0</w:t>
      </w:r>
      <w:r>
        <w:t> becomes a </w:t>
      </w:r>
      <w:r>
        <w:rPr>
          <w:rStyle w:val="HTMLCode"/>
        </w:rPr>
        <w:t>6</w:t>
      </w:r>
      <w:r>
        <w:t> and adds a new </w:t>
      </w:r>
      <w:r>
        <w:rPr>
          <w:rStyle w:val="HTMLCode"/>
        </w:rPr>
        <w:t>8</w:t>
      </w:r>
      <w:r>
        <w:t> to the end of the list, while each other number decreases by 1 if it was present at the start of the day.</w:t>
      </w:r>
    </w:p>
    <w:p w14:paraId="54973FA8" w14:textId="77777777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this example, after 18 days, there are a total of </w:t>
      </w:r>
      <w:r>
        <w:rPr>
          <w:rStyle w:val="HTMLCode"/>
        </w:rPr>
        <w:t>26</w:t>
      </w:r>
      <w:r>
        <w:t> fish. After 80 days, there would be a total of </w:t>
      </w:r>
      <w:r>
        <w:rPr>
          <w:rStyle w:val="HTMLCode"/>
        </w:rPr>
        <w:t>5934</w:t>
      </w:r>
      <w:r>
        <w:t>.</w:t>
      </w:r>
    </w:p>
    <w:p w14:paraId="4971F675" w14:textId="77777777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Find a way to simulate lanternfish. </w:t>
      </w:r>
    </w:p>
    <w:p w14:paraId="1132051E" w14:textId="7F09570E" w:rsidR="00ED7DFB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</w:rPr>
      </w:pPr>
      <w:r>
        <w:rPr>
          <w:rStyle w:val="Emphasis"/>
        </w:rPr>
        <w:t>Given the data in the provided, how many lanternfish would there be after 80 days?</w:t>
      </w:r>
    </w:p>
    <w:p w14:paraId="2655D034" w14:textId="38B72C83" w:rsidR="00ED7DFB" w:rsidRDefault="00ED7D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7DFB">
        <w:t>379</w:t>
      </w:r>
      <w:r w:rsidR="00B8686C">
        <w:t>,</w:t>
      </w:r>
      <w:r w:rsidRPr="00ED7DFB">
        <w:t>414</w:t>
      </w:r>
      <w:r w:rsidR="00B8686C">
        <w:t xml:space="preserve"> fish</w:t>
      </w:r>
    </w:p>
    <w:p w14:paraId="50854D98" w14:textId="77777777" w:rsidR="00734D7C" w:rsidRDefault="0062264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Part 2:</w:t>
      </w:r>
    </w:p>
    <w:p w14:paraId="24FEA706" w14:textId="77777777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Suppose the lanternfish live forever and have unlimited food and space. Would they take over the entire ocean?</w:t>
      </w:r>
      <w:r>
        <w:br/>
      </w:r>
      <w:r>
        <w:br/>
        <w:t>After 256 days in the example above, there would be a total of </w:t>
      </w:r>
      <w:r>
        <w:rPr>
          <w:rStyle w:val="HTMLCode"/>
        </w:rPr>
        <w:t>26984457539</w:t>
      </w:r>
      <w:r>
        <w:t xml:space="preserve"> lanternfish! </w:t>
      </w:r>
    </w:p>
    <w:p w14:paraId="585A4CBF" w14:textId="245DC30D" w:rsidR="00734D7C" w:rsidRDefault="0062264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</w:rPr>
      </w:pPr>
      <w:r>
        <w:rPr>
          <w:rStyle w:val="Emphasis"/>
        </w:rPr>
        <w:t>Given the data in the provided, how many lanternfish would there be after 256 days?</w:t>
      </w:r>
    </w:p>
    <w:p w14:paraId="766E2C87" w14:textId="77777777" w:rsidR="008A2F42" w:rsidRDefault="00ED7D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 lantern fish typically grows to be 1-6 inches.</w:t>
      </w:r>
    </w:p>
    <w:p w14:paraId="778995CF" w14:textId="7831C7B8" w:rsidR="001E63A5" w:rsidRDefault="008A2F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Let us assume that the average of all the fish is 3 inches. </w:t>
      </w:r>
      <w:r w:rsidR="00ED7DFB">
        <w:rPr>
          <w:rStyle w:val="Emphasis"/>
          <w:i w:val="0"/>
          <w:iCs w:val="0"/>
        </w:rPr>
        <w:br/>
      </w:r>
      <w:r w:rsidR="00ED7DFB">
        <w:rPr>
          <w:rStyle w:val="Emphasis"/>
          <w:i w:val="0"/>
          <w:iCs w:val="0"/>
        </w:rPr>
        <w:br/>
        <w:t xml:space="preserve">From internet photos, lantern fish of about 3” would be about 1” tall and 1/4” thick. </w:t>
      </w:r>
      <w:r w:rsidR="00ED7DFB">
        <w:rPr>
          <w:rStyle w:val="Emphasis"/>
          <w:i w:val="0"/>
          <w:iCs w:val="0"/>
        </w:rPr>
        <w:br/>
      </w:r>
      <w:r w:rsidR="00ED7DFB">
        <w:rPr>
          <w:rStyle w:val="Emphasis"/>
          <w:i w:val="0"/>
          <w:iCs w:val="0"/>
        </w:rPr>
        <w:br/>
        <w:t>Thus, the fish would consume approximately 0.75 cu</w:t>
      </w:r>
      <w:r w:rsidR="001E63A5">
        <w:rPr>
          <w:rStyle w:val="Emphasis"/>
          <w:i w:val="0"/>
          <w:iCs w:val="0"/>
        </w:rPr>
        <w:t xml:space="preserve">bic inches. </w:t>
      </w:r>
    </w:p>
    <w:p w14:paraId="07298C7D" w14:textId="77777777" w:rsidR="001E63A5" w:rsidRDefault="001E63A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ocean is approximated to be </w:t>
      </w:r>
      <w:r w:rsidRPr="001E63A5">
        <w:rPr>
          <w:rStyle w:val="Emphasis"/>
          <w:i w:val="0"/>
          <w:iCs w:val="0"/>
        </w:rPr>
        <w:t>1,419,120,000 cubic kilometers</w:t>
      </w: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br/>
        <w:t xml:space="preserve">0.75cu in = </w:t>
      </w:r>
      <w:r w:rsidRPr="001E63A5">
        <w:rPr>
          <w:rStyle w:val="Emphasis"/>
          <w:i w:val="0"/>
          <w:iCs w:val="0"/>
        </w:rPr>
        <w:t>1.22903e-14</w:t>
      </w:r>
      <w:r>
        <w:rPr>
          <w:rStyle w:val="Emphasis"/>
          <w:i w:val="0"/>
          <w:iCs w:val="0"/>
        </w:rPr>
        <w:t xml:space="preserve"> cubic kilometers</w:t>
      </w:r>
    </w:p>
    <w:p w14:paraId="41913F72" w14:textId="77777777" w:rsidR="007516C8" w:rsidRDefault="001E63A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 turn, 1419120000/</w:t>
      </w:r>
      <w:r w:rsidRPr="001E63A5">
        <w:rPr>
          <w:rStyle w:val="Emphasis"/>
          <w:i w:val="0"/>
          <w:iCs w:val="0"/>
        </w:rPr>
        <w:t>1.22903e-14</w:t>
      </w:r>
      <w:r>
        <w:rPr>
          <w:rStyle w:val="Emphasis"/>
          <w:i w:val="0"/>
          <w:iCs w:val="0"/>
        </w:rPr>
        <w:t xml:space="preserve"> = </w:t>
      </w:r>
      <w:r w:rsidRPr="001E63A5">
        <w:rPr>
          <w:rStyle w:val="Emphasis"/>
          <w:i w:val="0"/>
          <w:iCs w:val="0"/>
        </w:rPr>
        <w:t>1.1546667e+23</w:t>
      </w:r>
      <w:r>
        <w:rPr>
          <w:rStyle w:val="Emphasis"/>
          <w:i w:val="0"/>
          <w:iCs w:val="0"/>
        </w:rPr>
        <w:t xml:space="preserve"> or </w:t>
      </w:r>
      <w:r w:rsidRPr="001E63A5">
        <w:rPr>
          <w:rStyle w:val="Emphasis"/>
          <w:i w:val="0"/>
          <w:iCs w:val="0"/>
        </w:rPr>
        <w:t>one hundred fifteen sextillion</w:t>
      </w:r>
      <w:r>
        <w:rPr>
          <w:rStyle w:val="Emphasis"/>
          <w:i w:val="0"/>
          <w:iCs w:val="0"/>
        </w:rPr>
        <w:t xml:space="preserve"> and change fish would be needed to “fill up” the entire ocean. Not accounting for the water displacement that would occur. </w:t>
      </w:r>
    </w:p>
    <w:p w14:paraId="2850F9B8" w14:textId="2C3D6363" w:rsidR="007516C8" w:rsidRDefault="007516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At 256 days, </w:t>
      </w:r>
      <w:r w:rsidRPr="007516C8">
        <w:rPr>
          <w:rStyle w:val="Emphasis"/>
          <w:i w:val="0"/>
          <w:iCs w:val="0"/>
        </w:rPr>
        <w:t>1</w:t>
      </w:r>
      <w:r>
        <w:rPr>
          <w:rStyle w:val="Emphasis"/>
          <w:i w:val="0"/>
          <w:iCs w:val="0"/>
        </w:rPr>
        <w:t>.</w:t>
      </w:r>
      <w:r w:rsidRPr="007516C8">
        <w:rPr>
          <w:rStyle w:val="Emphasis"/>
          <w:i w:val="0"/>
          <w:iCs w:val="0"/>
        </w:rPr>
        <w:t>705</w:t>
      </w:r>
      <w:r>
        <w:rPr>
          <w:rStyle w:val="Emphasis"/>
          <w:i w:val="0"/>
          <w:iCs w:val="0"/>
        </w:rPr>
        <w:t>e-12 (</w:t>
      </w:r>
      <w:r w:rsidRPr="007516C8">
        <w:rPr>
          <w:rStyle w:val="Emphasis"/>
          <w:i w:val="0"/>
          <w:iCs w:val="0"/>
        </w:rPr>
        <w:t>1</w:t>
      </w:r>
      <w:r w:rsidR="00F21C8E">
        <w:rPr>
          <w:rStyle w:val="Emphasis"/>
          <w:i w:val="0"/>
          <w:iCs w:val="0"/>
        </w:rPr>
        <w:t>,</w:t>
      </w:r>
      <w:r w:rsidRPr="007516C8">
        <w:rPr>
          <w:rStyle w:val="Emphasis"/>
          <w:i w:val="0"/>
          <w:iCs w:val="0"/>
        </w:rPr>
        <w:t>705</w:t>
      </w:r>
      <w:r w:rsidR="00F21C8E">
        <w:rPr>
          <w:rStyle w:val="Emphasis"/>
          <w:i w:val="0"/>
          <w:iCs w:val="0"/>
        </w:rPr>
        <w:t>,</w:t>
      </w:r>
      <w:r w:rsidRPr="007516C8">
        <w:rPr>
          <w:rStyle w:val="Emphasis"/>
          <w:i w:val="0"/>
          <w:iCs w:val="0"/>
        </w:rPr>
        <w:t>008</w:t>
      </w:r>
      <w:r w:rsidR="00F21C8E">
        <w:rPr>
          <w:rStyle w:val="Emphasis"/>
          <w:i w:val="0"/>
          <w:iCs w:val="0"/>
        </w:rPr>
        <w:t>,</w:t>
      </w:r>
      <w:r w:rsidRPr="007516C8">
        <w:rPr>
          <w:rStyle w:val="Emphasis"/>
          <w:i w:val="0"/>
          <w:iCs w:val="0"/>
        </w:rPr>
        <w:t>562</w:t>
      </w:r>
      <w:r w:rsidR="00F21C8E">
        <w:rPr>
          <w:rStyle w:val="Emphasis"/>
          <w:i w:val="0"/>
          <w:iCs w:val="0"/>
        </w:rPr>
        <w:t>,</w:t>
      </w:r>
      <w:r w:rsidRPr="007516C8">
        <w:rPr>
          <w:rStyle w:val="Emphasis"/>
          <w:i w:val="0"/>
          <w:iCs w:val="0"/>
        </w:rPr>
        <w:t>176</w:t>
      </w:r>
      <w:r>
        <w:rPr>
          <w:rStyle w:val="Emphasis"/>
          <w:i w:val="0"/>
          <w:iCs w:val="0"/>
        </w:rPr>
        <w:t xml:space="preserve"> exact) would be in the sea. </w:t>
      </w:r>
    </w:p>
    <w:p w14:paraId="73863396" w14:textId="735A2F2B" w:rsidR="007516C8" w:rsidRDefault="007516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That would mean </w:t>
      </w:r>
      <w:r w:rsidRPr="007516C8">
        <w:rPr>
          <w:rStyle w:val="Emphasis"/>
          <w:i w:val="0"/>
          <w:iCs w:val="0"/>
        </w:rPr>
        <w:t>1.1546667e+23</w:t>
      </w:r>
      <w:r>
        <w:rPr>
          <w:rStyle w:val="Emphasis"/>
          <w:i w:val="0"/>
          <w:iCs w:val="0"/>
        </w:rPr>
        <w:t xml:space="preserve"> more would be needed to “fill up” the entire ocean. </w:t>
      </w:r>
    </w:p>
    <w:p w14:paraId="65D0723D" w14:textId="5585D3D2" w:rsidR="007516C8" w:rsidRDefault="007516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would happen at </w:t>
      </w:r>
      <w:r w:rsidR="000D0398">
        <w:rPr>
          <w:rStyle w:val="Emphasis"/>
          <w:i w:val="0"/>
          <w:iCs w:val="0"/>
        </w:rPr>
        <w:t xml:space="preserve">~543 days with a total of </w:t>
      </w:r>
      <w:r w:rsidR="000D0398" w:rsidRPr="000D0398">
        <w:rPr>
          <w:rStyle w:val="Emphasis"/>
          <w:i w:val="0"/>
          <w:iCs w:val="0"/>
        </w:rPr>
        <w:t>1.2265900362315000915458540476</w:t>
      </w:r>
      <w:r w:rsidR="000D0398">
        <w:rPr>
          <w:rStyle w:val="Emphasis"/>
          <w:i w:val="0"/>
          <w:iCs w:val="0"/>
        </w:rPr>
        <w:t>e+</w:t>
      </w:r>
      <w:r w:rsidR="000D0398" w:rsidRPr="000D0398">
        <w:rPr>
          <w:rStyle w:val="Emphasis"/>
          <w:i w:val="0"/>
          <w:iCs w:val="0"/>
        </w:rPr>
        <w:t>23</w:t>
      </w:r>
      <w:r w:rsidR="000D0398">
        <w:rPr>
          <w:rStyle w:val="Emphasis"/>
          <w:i w:val="0"/>
          <w:iCs w:val="0"/>
        </w:rPr>
        <w:t xml:space="preserve"> fish in the ocean.</w:t>
      </w:r>
    </w:p>
    <w:p w14:paraId="3C109314" w14:textId="38A836F4" w:rsidR="00ED7DFB" w:rsidRPr="00ED7DFB" w:rsidRDefault="001E63A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br/>
      </w:r>
    </w:p>
    <w:sectPr w:rsidR="00ED7DFB" w:rsidRPr="00ED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6D8"/>
    <w:multiLevelType w:val="multilevel"/>
    <w:tmpl w:val="9DE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FB"/>
    <w:rsid w:val="000D0398"/>
    <w:rsid w:val="001E63A5"/>
    <w:rsid w:val="00312228"/>
    <w:rsid w:val="0062264C"/>
    <w:rsid w:val="00734D7C"/>
    <w:rsid w:val="007516C8"/>
    <w:rsid w:val="008A2F42"/>
    <w:rsid w:val="00B8686C"/>
    <w:rsid w:val="00ED7DFB"/>
    <w:rsid w:val="00F2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128F8"/>
  <w15:chartTrackingRefBased/>
  <w15:docId w15:val="{BE38550E-9D9D-409B-973D-4683460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edia-group">
    <w:name w:val="media-group"/>
    <w:basedOn w:val="Normal"/>
    <w:uiPriority w:val="99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4294966874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Junior-Level Take Home Assignment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Junior-Level Take Home Assignment</dc:title>
  <dc:subject/>
  <dc:creator>Donald Evans</dc:creator>
  <cp:keywords/>
  <dc:description/>
  <cp:lastModifiedBy>Cain, Tobias</cp:lastModifiedBy>
  <cp:revision>6</cp:revision>
  <dcterms:created xsi:type="dcterms:W3CDTF">2022-01-07T09:46:00Z</dcterms:created>
  <dcterms:modified xsi:type="dcterms:W3CDTF">2022-01-07T17:26:00Z</dcterms:modified>
</cp:coreProperties>
</file>